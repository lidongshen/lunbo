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1F" w:rsidRDefault="00BA611F" w:rsidP="00BA611F">
      <w:pPr>
        <w:jc w:val="center"/>
        <w:rPr>
          <w:rFonts w:ascii="宋体" w:hAnsi="宋体" w:cs="宋体" w:hint="eastAsia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>每日工作小结</w:t>
      </w:r>
    </w:p>
    <w:p w:rsidR="00BA611F" w:rsidRDefault="00BA611F" w:rsidP="00BA611F">
      <w:pPr>
        <w:ind w:firstLineChars="500" w:firstLine="1400"/>
        <w:jc w:val="lef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日期：                           班级：</w:t>
      </w:r>
      <w:r>
        <w:rPr>
          <w:rFonts w:ascii="宋体" w:hAnsi="宋体" w:cs="宋体" w:hint="eastAsia"/>
          <w:color w:val="000000"/>
          <w:sz w:val="24"/>
        </w:rPr>
        <w:t xml:space="preserve">                             </w:t>
      </w:r>
      <w:r>
        <w:rPr>
          <w:rFonts w:ascii="宋体" w:hAnsi="宋体" w:cs="宋体" w:hint="eastAsia"/>
          <w:color w:val="000000"/>
          <w:sz w:val="28"/>
          <w:szCs w:val="28"/>
        </w:rPr>
        <w:t>姓名：</w:t>
      </w:r>
    </w:p>
    <w:p w:rsidR="00BA611F" w:rsidRDefault="00BA611F" w:rsidP="00BA611F">
      <w:pPr>
        <w:ind w:firstLineChars="500" w:firstLine="1400"/>
        <w:jc w:val="lef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 xml:space="preserve">                                 座右铭：</w:t>
      </w:r>
    </w:p>
    <w:tbl>
      <w:tblPr>
        <w:tblStyle w:val="a6"/>
        <w:tblW w:w="0" w:type="auto"/>
        <w:tblInd w:w="142" w:type="dxa"/>
        <w:tblLayout w:type="fixed"/>
        <w:tblLook w:val="0000"/>
      </w:tblPr>
      <w:tblGrid>
        <w:gridCol w:w="1224"/>
        <w:gridCol w:w="3202"/>
        <w:gridCol w:w="3202"/>
        <w:gridCol w:w="3202"/>
        <w:gridCol w:w="3093"/>
      </w:tblGrid>
      <w:tr w:rsidR="00BA611F" w:rsidTr="007148DF">
        <w:trPr>
          <w:trHeight w:val="305"/>
        </w:trPr>
        <w:tc>
          <w:tcPr>
            <w:tcW w:w="1224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序号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实训内容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掌握情况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遇到问题</w:t>
            </w:r>
          </w:p>
        </w:tc>
        <w:tc>
          <w:tcPr>
            <w:tcW w:w="3093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其他</w:t>
            </w:r>
          </w:p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rPr>
          <w:trHeight w:val="1502"/>
        </w:trPr>
        <w:tc>
          <w:tcPr>
            <w:tcW w:w="1224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93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rPr>
          <w:trHeight w:val="324"/>
        </w:trPr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工作完成情况</w:t>
            </w:r>
          </w:p>
        </w:tc>
      </w:tr>
      <w:tr w:rsidR="00BA611F" w:rsidTr="007148DF">
        <w:trPr>
          <w:trHeight w:val="102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明日安排</w:t>
            </w:r>
          </w:p>
        </w:tc>
      </w:tr>
      <w:tr w:rsidR="00BA611F" w:rsidTr="007148DF">
        <w:trPr>
          <w:trHeight w:val="829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心情杂语</w:t>
            </w:r>
          </w:p>
        </w:tc>
      </w:tr>
      <w:tr w:rsidR="00BA611F" w:rsidTr="007148DF">
        <w:trPr>
          <w:trHeight w:val="888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对实训有何意见及建议</w:t>
            </w:r>
          </w:p>
        </w:tc>
      </w:tr>
      <w:tr w:rsidR="00BA611F" w:rsidTr="007148DF">
        <w:trPr>
          <w:trHeight w:val="90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</w:tbl>
    <w:p w:rsidR="00BA611F" w:rsidRDefault="00BA611F" w:rsidP="00BA611F"/>
    <w:p w:rsidR="00BA611F" w:rsidRDefault="00BA611F" w:rsidP="00BA611F">
      <w:pPr>
        <w:jc w:val="center"/>
        <w:rPr>
          <w:rFonts w:ascii="宋体" w:hAnsi="宋体" w:cs="宋体" w:hint="eastAsia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>每日工作小结</w:t>
      </w:r>
    </w:p>
    <w:p w:rsidR="00BA611F" w:rsidRDefault="00BA611F" w:rsidP="00BA611F">
      <w:pPr>
        <w:ind w:firstLineChars="500" w:firstLine="1400"/>
        <w:jc w:val="lef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日期：                           班级：</w:t>
      </w:r>
      <w:r>
        <w:rPr>
          <w:rFonts w:ascii="宋体" w:hAnsi="宋体" w:cs="宋体" w:hint="eastAsia"/>
          <w:color w:val="000000"/>
          <w:sz w:val="24"/>
        </w:rPr>
        <w:t xml:space="preserve">                             </w:t>
      </w:r>
      <w:r>
        <w:rPr>
          <w:rFonts w:ascii="宋体" w:hAnsi="宋体" w:cs="宋体" w:hint="eastAsia"/>
          <w:color w:val="000000"/>
          <w:sz w:val="28"/>
          <w:szCs w:val="28"/>
        </w:rPr>
        <w:t>姓名：</w:t>
      </w:r>
    </w:p>
    <w:p w:rsidR="00BA611F" w:rsidRDefault="00BA611F" w:rsidP="00BA611F">
      <w:pPr>
        <w:ind w:firstLineChars="500" w:firstLine="1400"/>
        <w:jc w:val="lef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 xml:space="preserve">                                 座右铭：</w:t>
      </w:r>
    </w:p>
    <w:tbl>
      <w:tblPr>
        <w:tblStyle w:val="a6"/>
        <w:tblW w:w="0" w:type="auto"/>
        <w:tblInd w:w="142" w:type="dxa"/>
        <w:tblLayout w:type="fixed"/>
        <w:tblLook w:val="0000"/>
      </w:tblPr>
      <w:tblGrid>
        <w:gridCol w:w="1224"/>
        <w:gridCol w:w="3202"/>
        <w:gridCol w:w="3202"/>
        <w:gridCol w:w="3202"/>
        <w:gridCol w:w="3093"/>
      </w:tblGrid>
      <w:tr w:rsidR="00BA611F" w:rsidTr="007148DF">
        <w:trPr>
          <w:trHeight w:val="305"/>
        </w:trPr>
        <w:tc>
          <w:tcPr>
            <w:tcW w:w="1224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序号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实训内容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掌握情况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遇到问题</w:t>
            </w:r>
          </w:p>
        </w:tc>
        <w:tc>
          <w:tcPr>
            <w:tcW w:w="3093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其他</w:t>
            </w:r>
          </w:p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BA611F">
        <w:trPr>
          <w:trHeight w:val="1292"/>
        </w:trPr>
        <w:tc>
          <w:tcPr>
            <w:tcW w:w="1224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93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rPr>
          <w:trHeight w:val="324"/>
        </w:trPr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工作完成情况</w:t>
            </w:r>
          </w:p>
        </w:tc>
      </w:tr>
      <w:tr w:rsidR="00BA611F" w:rsidTr="007148DF">
        <w:trPr>
          <w:trHeight w:val="102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明日安排</w:t>
            </w:r>
          </w:p>
        </w:tc>
      </w:tr>
      <w:tr w:rsidR="00BA611F" w:rsidTr="007148DF">
        <w:trPr>
          <w:trHeight w:val="829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心情杂语</w:t>
            </w:r>
          </w:p>
        </w:tc>
      </w:tr>
      <w:tr w:rsidR="00BA611F" w:rsidTr="007148DF">
        <w:trPr>
          <w:trHeight w:val="888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对实训有何意见及建议</w:t>
            </w:r>
          </w:p>
        </w:tc>
      </w:tr>
      <w:tr w:rsidR="00BA611F" w:rsidTr="007148DF">
        <w:trPr>
          <w:trHeight w:val="90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</w:tbl>
    <w:p w:rsidR="00F00D56" w:rsidRPr="00BA611F" w:rsidRDefault="00F00D56" w:rsidP="00BA611F">
      <w:pPr>
        <w:rPr>
          <w:szCs w:val="28"/>
        </w:rPr>
      </w:pPr>
    </w:p>
    <w:sectPr w:rsidR="00F00D56" w:rsidRPr="00BA611F" w:rsidSect="00BA611F">
      <w:headerReference w:type="default" r:id="rId9"/>
      <w:footerReference w:type="default" r:id="rId10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4F7" w:rsidRDefault="004554F7">
      <w:r>
        <w:separator/>
      </w:r>
    </w:p>
  </w:endnote>
  <w:endnote w:type="continuationSeparator" w:id="1">
    <w:p w:rsidR="004554F7" w:rsidRDefault="00455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FA1" w:rsidRDefault="00A97FA1">
    <w:pPr>
      <w:pStyle w:val="a4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咨询电话：400-969-7660                                           </w:t>
    </w:r>
    <w:r w:rsidR="00BA611F">
      <w:rPr>
        <w:rFonts w:ascii="微软雅黑" w:eastAsia="微软雅黑" w:hAnsi="微软雅黑" w:hint="eastAsia"/>
      </w:rPr>
      <w:t xml:space="preserve">                                        </w:t>
    </w:r>
    <w:r>
      <w:rPr>
        <w:rFonts w:ascii="微软雅黑" w:eastAsia="微软雅黑" w:hAnsi="微软雅黑" w:hint="eastAsia"/>
      </w:rPr>
      <w:t xml:space="preserve">    </w:t>
    </w:r>
    <w:r>
      <w:rPr>
        <w:rFonts w:ascii="微软雅黑" w:eastAsia="微软雅黑" w:hAnsi="微软雅黑" w:hint="eastAsia"/>
      </w:rPr>
      <w:tab/>
    </w:r>
    <w:r w:rsidR="00BA611F">
      <w:rPr>
        <w:rFonts w:ascii="微软雅黑" w:eastAsia="微软雅黑" w:hAnsi="微软雅黑" w:hint="eastAsia"/>
      </w:rPr>
      <w:t xml:space="preserve">     </w:t>
    </w:r>
    <w:r>
      <w:rPr>
        <w:rFonts w:ascii="微软雅黑" w:eastAsia="微软雅黑" w:hAnsi="微软雅黑" w:hint="eastAsia"/>
      </w:rPr>
      <w:t>地址：太原市学府街平阳路口</w:t>
    </w:r>
    <w:proofErr w:type="gramStart"/>
    <w:r>
      <w:rPr>
        <w:rFonts w:ascii="微软雅黑" w:eastAsia="微软雅黑" w:hAnsi="微软雅黑" w:hint="eastAsia"/>
      </w:rPr>
      <w:t>凯</w:t>
    </w:r>
    <w:proofErr w:type="gramEnd"/>
    <w:r>
      <w:rPr>
        <w:rFonts w:ascii="微软雅黑" w:eastAsia="微软雅黑" w:hAnsi="微软雅黑" w:hint="eastAsia"/>
      </w:rPr>
      <w:t>通大厦2层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4F7" w:rsidRDefault="004554F7">
      <w:r>
        <w:separator/>
      </w:r>
    </w:p>
  </w:footnote>
  <w:footnote w:type="continuationSeparator" w:id="1">
    <w:p w:rsidR="004554F7" w:rsidRDefault="004554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FA1" w:rsidRDefault="00A97FA1">
    <w:pPr>
      <w:pStyle w:val="a5"/>
      <w:jc w:val="both"/>
      <w:rPr>
        <w:rFonts w:ascii="微软雅黑" w:eastAsia="微软雅黑" w:hAnsi="微软雅黑"/>
      </w:rPr>
    </w:pPr>
    <w:r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5140325"/>
          <wp:effectExtent l="0" t="0" r="14605" b="3175"/>
          <wp:wrapNone/>
          <wp:docPr id="6" name="WordPictureWatermark2577756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777560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7545" cy="51403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276860" cy="247650"/>
          <wp:effectExtent l="0" t="0" r="889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187" cy="255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eastAsia="微软雅黑" w:hAnsi="微软雅黑"/>
      </w:rPr>
      <w:t xml:space="preserve">www.sxuek.com              </w:t>
    </w:r>
    <w:r w:rsidR="00BA611F">
      <w:rPr>
        <w:rFonts w:ascii="微软雅黑" w:eastAsia="微软雅黑" w:hAnsi="微软雅黑" w:hint="eastAsia"/>
      </w:rPr>
      <w:t xml:space="preserve">                                                                                         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cs="宋体" w:hint="eastAsia"/>
        <w:lang w:val="zh-TW" w:eastAsia="zh-TW"/>
      </w:rPr>
      <w:t>优逸客（山西）UI设计实训基地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2C0F"/>
    <w:multiLevelType w:val="hybridMultilevel"/>
    <w:tmpl w:val="3B9AD28A"/>
    <w:lvl w:ilvl="0" w:tplc="CE229C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220DC"/>
    <w:multiLevelType w:val="hybridMultilevel"/>
    <w:tmpl w:val="AAFAB69C"/>
    <w:lvl w:ilvl="0" w:tplc="EA849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0277F0"/>
    <w:multiLevelType w:val="hybridMultilevel"/>
    <w:tmpl w:val="BFA6CFF4"/>
    <w:lvl w:ilvl="0" w:tplc="36EC7DF6">
      <w:start w:val="1"/>
      <w:numFmt w:val="decimal"/>
      <w:suff w:val="space"/>
      <w:lvlText w:val="%1、"/>
      <w:lvlJc w:val="left"/>
      <w:pPr>
        <w:ind w:left="567" w:hanging="567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F2741"/>
    <w:multiLevelType w:val="hybridMultilevel"/>
    <w:tmpl w:val="0CF2F972"/>
    <w:lvl w:ilvl="0" w:tplc="23221A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A68EC"/>
    <w:multiLevelType w:val="hybridMultilevel"/>
    <w:tmpl w:val="D6A8A850"/>
    <w:lvl w:ilvl="0" w:tplc="64E87F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7D0CEB"/>
    <w:multiLevelType w:val="hybridMultilevel"/>
    <w:tmpl w:val="83643704"/>
    <w:lvl w:ilvl="0" w:tplc="4998AC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B44C26"/>
    <w:multiLevelType w:val="multilevel"/>
    <w:tmpl w:val="59C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7535B4"/>
    <w:multiLevelType w:val="hybridMultilevel"/>
    <w:tmpl w:val="C9007CBA"/>
    <w:lvl w:ilvl="0" w:tplc="56CC56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4F49C2"/>
    <w:multiLevelType w:val="singleLevel"/>
    <w:tmpl w:val="544F49C2"/>
    <w:lvl w:ilvl="0">
      <w:start w:val="1"/>
      <w:numFmt w:val="chineseCounting"/>
      <w:suff w:val="nothing"/>
      <w:lvlText w:val="%1、"/>
      <w:lvlJc w:val="left"/>
    </w:lvl>
  </w:abstractNum>
  <w:abstractNum w:abstractNumId="9">
    <w:nsid w:val="544F6279"/>
    <w:multiLevelType w:val="singleLevel"/>
    <w:tmpl w:val="544F6279"/>
    <w:lvl w:ilvl="0">
      <w:start w:val="5"/>
      <w:numFmt w:val="chineseCounting"/>
      <w:suff w:val="nothing"/>
      <w:lvlText w:val="%1、"/>
      <w:lvlJc w:val="left"/>
    </w:lvl>
  </w:abstractNum>
  <w:abstractNum w:abstractNumId="10">
    <w:nsid w:val="548D25F0"/>
    <w:multiLevelType w:val="singleLevel"/>
    <w:tmpl w:val="548D25F0"/>
    <w:lvl w:ilvl="0">
      <w:start w:val="1"/>
      <w:numFmt w:val="decimal"/>
      <w:suff w:val="nothing"/>
      <w:lvlText w:val="%1."/>
      <w:lvlJc w:val="left"/>
    </w:lvl>
  </w:abstractNum>
  <w:abstractNum w:abstractNumId="11">
    <w:nsid w:val="568731CA"/>
    <w:multiLevelType w:val="multilevel"/>
    <w:tmpl w:val="00000000"/>
    <w:lvl w:ilvl="0">
      <w:start w:val="6"/>
      <w:numFmt w:val="japaneseCounting"/>
      <w:lvlText w:val="第%1节"/>
      <w:lvlJc w:val="left"/>
      <w:pPr>
        <w:tabs>
          <w:tab w:val="num" w:pos="1562"/>
        </w:tabs>
        <w:ind w:left="1562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>
    <w:nsid w:val="56D554C0"/>
    <w:multiLevelType w:val="singleLevel"/>
    <w:tmpl w:val="56D554C0"/>
    <w:lvl w:ilvl="0">
      <w:start w:val="1"/>
      <w:numFmt w:val="decimal"/>
      <w:suff w:val="nothing"/>
      <w:lvlText w:val="%1、"/>
      <w:lvlJc w:val="left"/>
    </w:lvl>
  </w:abstractNum>
  <w:abstractNum w:abstractNumId="13">
    <w:nsid w:val="593E5890"/>
    <w:multiLevelType w:val="singleLevel"/>
    <w:tmpl w:val="135AA6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</w:abstractNum>
  <w:abstractNum w:abstractNumId="14">
    <w:nsid w:val="5A5B2775"/>
    <w:multiLevelType w:val="hybridMultilevel"/>
    <w:tmpl w:val="553AE544"/>
    <w:lvl w:ilvl="0" w:tplc="534E4D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8F349B"/>
    <w:multiLevelType w:val="hybridMultilevel"/>
    <w:tmpl w:val="3648F6BC"/>
    <w:lvl w:ilvl="0" w:tplc="2CDA34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13"/>
  </w:num>
  <w:num w:numId="10">
    <w:abstractNumId w:val="3"/>
  </w:num>
  <w:num w:numId="11">
    <w:abstractNumId w:val="5"/>
  </w:num>
  <w:num w:numId="12">
    <w:abstractNumId w:val="2"/>
  </w:num>
  <w:num w:numId="13">
    <w:abstractNumId w:val="14"/>
  </w:num>
  <w:num w:numId="14">
    <w:abstractNumId w:val="0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DAD"/>
    <w:rsid w:val="00012A53"/>
    <w:rsid w:val="00017B10"/>
    <w:rsid w:val="0002741A"/>
    <w:rsid w:val="00037A9E"/>
    <w:rsid w:val="00043090"/>
    <w:rsid w:val="0004595F"/>
    <w:rsid w:val="0004688B"/>
    <w:rsid w:val="000509A6"/>
    <w:rsid w:val="00055334"/>
    <w:rsid w:val="00061EA5"/>
    <w:rsid w:val="000634BA"/>
    <w:rsid w:val="00074737"/>
    <w:rsid w:val="00081A6E"/>
    <w:rsid w:val="000A726A"/>
    <w:rsid w:val="000B16CD"/>
    <w:rsid w:val="000F1331"/>
    <w:rsid w:val="001202F9"/>
    <w:rsid w:val="001222B2"/>
    <w:rsid w:val="00123ABD"/>
    <w:rsid w:val="001361E6"/>
    <w:rsid w:val="001418B5"/>
    <w:rsid w:val="001423E0"/>
    <w:rsid w:val="001455AA"/>
    <w:rsid w:val="00145E6A"/>
    <w:rsid w:val="0015594C"/>
    <w:rsid w:val="00157B9D"/>
    <w:rsid w:val="00165DD6"/>
    <w:rsid w:val="0017040D"/>
    <w:rsid w:val="001758BA"/>
    <w:rsid w:val="00176717"/>
    <w:rsid w:val="001B04BA"/>
    <w:rsid w:val="001B6DDE"/>
    <w:rsid w:val="001C00D0"/>
    <w:rsid w:val="001C2075"/>
    <w:rsid w:val="001C4386"/>
    <w:rsid w:val="001C57A7"/>
    <w:rsid w:val="001E08D0"/>
    <w:rsid w:val="001F18B4"/>
    <w:rsid w:val="001F3801"/>
    <w:rsid w:val="00206CA2"/>
    <w:rsid w:val="0022045D"/>
    <w:rsid w:val="002236BC"/>
    <w:rsid w:val="00237F09"/>
    <w:rsid w:val="00253925"/>
    <w:rsid w:val="00262FEC"/>
    <w:rsid w:val="00265586"/>
    <w:rsid w:val="00276349"/>
    <w:rsid w:val="00281928"/>
    <w:rsid w:val="00285183"/>
    <w:rsid w:val="002943E2"/>
    <w:rsid w:val="002A2228"/>
    <w:rsid w:val="002A23A9"/>
    <w:rsid w:val="002A3C15"/>
    <w:rsid w:val="002B2FCA"/>
    <w:rsid w:val="002B3251"/>
    <w:rsid w:val="002E3205"/>
    <w:rsid w:val="002F2755"/>
    <w:rsid w:val="002F3B7E"/>
    <w:rsid w:val="00301411"/>
    <w:rsid w:val="003128A3"/>
    <w:rsid w:val="00323DB3"/>
    <w:rsid w:val="0033149A"/>
    <w:rsid w:val="00333849"/>
    <w:rsid w:val="003369A4"/>
    <w:rsid w:val="00344DAD"/>
    <w:rsid w:val="00362136"/>
    <w:rsid w:val="00374DED"/>
    <w:rsid w:val="0037588D"/>
    <w:rsid w:val="003776FB"/>
    <w:rsid w:val="00381059"/>
    <w:rsid w:val="003A1982"/>
    <w:rsid w:val="003A4656"/>
    <w:rsid w:val="003B3F9B"/>
    <w:rsid w:val="003B48BA"/>
    <w:rsid w:val="003B48BE"/>
    <w:rsid w:val="003D42C9"/>
    <w:rsid w:val="003E0143"/>
    <w:rsid w:val="003E43AA"/>
    <w:rsid w:val="003E62C6"/>
    <w:rsid w:val="003F6A46"/>
    <w:rsid w:val="00400818"/>
    <w:rsid w:val="00413961"/>
    <w:rsid w:val="00414060"/>
    <w:rsid w:val="00415544"/>
    <w:rsid w:val="004155BD"/>
    <w:rsid w:val="00416DB7"/>
    <w:rsid w:val="00441AB9"/>
    <w:rsid w:val="00441DF2"/>
    <w:rsid w:val="004554F7"/>
    <w:rsid w:val="0046120E"/>
    <w:rsid w:val="00467A2F"/>
    <w:rsid w:val="00467C97"/>
    <w:rsid w:val="00482AEC"/>
    <w:rsid w:val="00484DB7"/>
    <w:rsid w:val="00487284"/>
    <w:rsid w:val="004B3C0B"/>
    <w:rsid w:val="004C149E"/>
    <w:rsid w:val="004D0FEE"/>
    <w:rsid w:val="004E1512"/>
    <w:rsid w:val="0051506B"/>
    <w:rsid w:val="0051610F"/>
    <w:rsid w:val="00533FB8"/>
    <w:rsid w:val="00546AE7"/>
    <w:rsid w:val="00550565"/>
    <w:rsid w:val="00564FC9"/>
    <w:rsid w:val="005654D7"/>
    <w:rsid w:val="005775B6"/>
    <w:rsid w:val="005A3BF1"/>
    <w:rsid w:val="005B4324"/>
    <w:rsid w:val="005B5C00"/>
    <w:rsid w:val="005C184A"/>
    <w:rsid w:val="005D284B"/>
    <w:rsid w:val="005E0B5C"/>
    <w:rsid w:val="005E7D08"/>
    <w:rsid w:val="005F1804"/>
    <w:rsid w:val="005F6777"/>
    <w:rsid w:val="005F71E5"/>
    <w:rsid w:val="00601EEF"/>
    <w:rsid w:val="006160BF"/>
    <w:rsid w:val="0061785C"/>
    <w:rsid w:val="00626F23"/>
    <w:rsid w:val="0063047A"/>
    <w:rsid w:val="0063701D"/>
    <w:rsid w:val="006421A3"/>
    <w:rsid w:val="006429DB"/>
    <w:rsid w:val="006550A4"/>
    <w:rsid w:val="006570A7"/>
    <w:rsid w:val="00675D57"/>
    <w:rsid w:val="006912A2"/>
    <w:rsid w:val="006A10DE"/>
    <w:rsid w:val="006A7CA3"/>
    <w:rsid w:val="006C2B49"/>
    <w:rsid w:val="006C693B"/>
    <w:rsid w:val="006E1739"/>
    <w:rsid w:val="006E66A9"/>
    <w:rsid w:val="006F4E17"/>
    <w:rsid w:val="006F5EB6"/>
    <w:rsid w:val="006F739A"/>
    <w:rsid w:val="00700471"/>
    <w:rsid w:val="007027FF"/>
    <w:rsid w:val="007028B9"/>
    <w:rsid w:val="007055A9"/>
    <w:rsid w:val="00723D99"/>
    <w:rsid w:val="00733443"/>
    <w:rsid w:val="00736CA1"/>
    <w:rsid w:val="007377B3"/>
    <w:rsid w:val="00742B95"/>
    <w:rsid w:val="0076248A"/>
    <w:rsid w:val="00764C3A"/>
    <w:rsid w:val="007662F0"/>
    <w:rsid w:val="00767381"/>
    <w:rsid w:val="00797367"/>
    <w:rsid w:val="007A0C1C"/>
    <w:rsid w:val="007A73BF"/>
    <w:rsid w:val="007C1803"/>
    <w:rsid w:val="007C455C"/>
    <w:rsid w:val="007C71F1"/>
    <w:rsid w:val="007D68FC"/>
    <w:rsid w:val="007F771E"/>
    <w:rsid w:val="00802189"/>
    <w:rsid w:val="00802765"/>
    <w:rsid w:val="0081399B"/>
    <w:rsid w:val="00833FD3"/>
    <w:rsid w:val="008363B2"/>
    <w:rsid w:val="00852CBE"/>
    <w:rsid w:val="008553C3"/>
    <w:rsid w:val="00857D33"/>
    <w:rsid w:val="008611CE"/>
    <w:rsid w:val="00872A09"/>
    <w:rsid w:val="0087761A"/>
    <w:rsid w:val="00883DAD"/>
    <w:rsid w:val="00886D10"/>
    <w:rsid w:val="008A79DC"/>
    <w:rsid w:val="008A7E0F"/>
    <w:rsid w:val="008B2369"/>
    <w:rsid w:val="008B3F9B"/>
    <w:rsid w:val="008B4A14"/>
    <w:rsid w:val="008B4F61"/>
    <w:rsid w:val="008C10B9"/>
    <w:rsid w:val="008D1926"/>
    <w:rsid w:val="008D4091"/>
    <w:rsid w:val="008D4A0E"/>
    <w:rsid w:val="008E1C18"/>
    <w:rsid w:val="008E55D1"/>
    <w:rsid w:val="009049F1"/>
    <w:rsid w:val="009360D4"/>
    <w:rsid w:val="009379D2"/>
    <w:rsid w:val="00944289"/>
    <w:rsid w:val="00947D83"/>
    <w:rsid w:val="0095261B"/>
    <w:rsid w:val="00952B8C"/>
    <w:rsid w:val="0096399D"/>
    <w:rsid w:val="00964B68"/>
    <w:rsid w:val="0097526D"/>
    <w:rsid w:val="009A4D73"/>
    <w:rsid w:val="009B2C0F"/>
    <w:rsid w:val="009B325E"/>
    <w:rsid w:val="009C0003"/>
    <w:rsid w:val="009C68BC"/>
    <w:rsid w:val="009E14FF"/>
    <w:rsid w:val="009F20B0"/>
    <w:rsid w:val="00A00E21"/>
    <w:rsid w:val="00A02047"/>
    <w:rsid w:val="00A02707"/>
    <w:rsid w:val="00A14B46"/>
    <w:rsid w:val="00A16AB1"/>
    <w:rsid w:val="00A2171A"/>
    <w:rsid w:val="00A23308"/>
    <w:rsid w:val="00A25A88"/>
    <w:rsid w:val="00A26DBE"/>
    <w:rsid w:val="00A31DA6"/>
    <w:rsid w:val="00A43442"/>
    <w:rsid w:val="00A61756"/>
    <w:rsid w:val="00A729FF"/>
    <w:rsid w:val="00A74F5E"/>
    <w:rsid w:val="00A75553"/>
    <w:rsid w:val="00A764F4"/>
    <w:rsid w:val="00A76DDB"/>
    <w:rsid w:val="00A84897"/>
    <w:rsid w:val="00A8595C"/>
    <w:rsid w:val="00A918C8"/>
    <w:rsid w:val="00A97FA1"/>
    <w:rsid w:val="00AA21CA"/>
    <w:rsid w:val="00AA68AA"/>
    <w:rsid w:val="00AA7B31"/>
    <w:rsid w:val="00AB012E"/>
    <w:rsid w:val="00AB578F"/>
    <w:rsid w:val="00AD44A1"/>
    <w:rsid w:val="00AE4614"/>
    <w:rsid w:val="00AE5E8C"/>
    <w:rsid w:val="00AF2DD9"/>
    <w:rsid w:val="00AF4817"/>
    <w:rsid w:val="00AF68F6"/>
    <w:rsid w:val="00B16DE3"/>
    <w:rsid w:val="00B25C87"/>
    <w:rsid w:val="00B2767E"/>
    <w:rsid w:val="00B41901"/>
    <w:rsid w:val="00B60DC3"/>
    <w:rsid w:val="00B6175E"/>
    <w:rsid w:val="00B6301F"/>
    <w:rsid w:val="00B63BEB"/>
    <w:rsid w:val="00B80911"/>
    <w:rsid w:val="00BA59EF"/>
    <w:rsid w:val="00BA611F"/>
    <w:rsid w:val="00BB0ED3"/>
    <w:rsid w:val="00BB10A7"/>
    <w:rsid w:val="00BB2C2C"/>
    <w:rsid w:val="00BC3968"/>
    <w:rsid w:val="00BC55CB"/>
    <w:rsid w:val="00BD000B"/>
    <w:rsid w:val="00BD3B52"/>
    <w:rsid w:val="00BD649D"/>
    <w:rsid w:val="00BD6801"/>
    <w:rsid w:val="00BE0CA3"/>
    <w:rsid w:val="00BE23B9"/>
    <w:rsid w:val="00BE240F"/>
    <w:rsid w:val="00BF5E73"/>
    <w:rsid w:val="00C00AE4"/>
    <w:rsid w:val="00C12CFA"/>
    <w:rsid w:val="00C24652"/>
    <w:rsid w:val="00C27249"/>
    <w:rsid w:val="00C32987"/>
    <w:rsid w:val="00C51E61"/>
    <w:rsid w:val="00C544C2"/>
    <w:rsid w:val="00C63976"/>
    <w:rsid w:val="00C70E8B"/>
    <w:rsid w:val="00C80C9B"/>
    <w:rsid w:val="00C860A0"/>
    <w:rsid w:val="00C8663F"/>
    <w:rsid w:val="00C92E61"/>
    <w:rsid w:val="00CB2DBE"/>
    <w:rsid w:val="00CB3F9A"/>
    <w:rsid w:val="00CC093E"/>
    <w:rsid w:val="00CC1DEB"/>
    <w:rsid w:val="00CC5E2A"/>
    <w:rsid w:val="00CD4F75"/>
    <w:rsid w:val="00CD7999"/>
    <w:rsid w:val="00CE208B"/>
    <w:rsid w:val="00CF29CB"/>
    <w:rsid w:val="00D0172D"/>
    <w:rsid w:val="00D04DEF"/>
    <w:rsid w:val="00D22695"/>
    <w:rsid w:val="00D25400"/>
    <w:rsid w:val="00D337EC"/>
    <w:rsid w:val="00D3415D"/>
    <w:rsid w:val="00D45435"/>
    <w:rsid w:val="00D60DB9"/>
    <w:rsid w:val="00D66DC3"/>
    <w:rsid w:val="00D67C76"/>
    <w:rsid w:val="00D7411B"/>
    <w:rsid w:val="00D80DAC"/>
    <w:rsid w:val="00D83F05"/>
    <w:rsid w:val="00DE1510"/>
    <w:rsid w:val="00DF49C9"/>
    <w:rsid w:val="00E0275B"/>
    <w:rsid w:val="00E0440E"/>
    <w:rsid w:val="00E0616C"/>
    <w:rsid w:val="00E10AC1"/>
    <w:rsid w:val="00E118A7"/>
    <w:rsid w:val="00E252EE"/>
    <w:rsid w:val="00E366B0"/>
    <w:rsid w:val="00E41970"/>
    <w:rsid w:val="00E51B85"/>
    <w:rsid w:val="00E52636"/>
    <w:rsid w:val="00E55D6A"/>
    <w:rsid w:val="00E60DDE"/>
    <w:rsid w:val="00E814D3"/>
    <w:rsid w:val="00E83557"/>
    <w:rsid w:val="00E93F54"/>
    <w:rsid w:val="00E941FF"/>
    <w:rsid w:val="00EA3A66"/>
    <w:rsid w:val="00EA7F20"/>
    <w:rsid w:val="00EB4654"/>
    <w:rsid w:val="00EB7450"/>
    <w:rsid w:val="00EC0921"/>
    <w:rsid w:val="00EC7CA2"/>
    <w:rsid w:val="00EE4F38"/>
    <w:rsid w:val="00F00D56"/>
    <w:rsid w:val="00F14F8D"/>
    <w:rsid w:val="00F26C6B"/>
    <w:rsid w:val="00F35003"/>
    <w:rsid w:val="00F41657"/>
    <w:rsid w:val="00F53D36"/>
    <w:rsid w:val="00F53F63"/>
    <w:rsid w:val="00F63B77"/>
    <w:rsid w:val="00F6793E"/>
    <w:rsid w:val="00F84CA5"/>
    <w:rsid w:val="00F85644"/>
    <w:rsid w:val="00F863CD"/>
    <w:rsid w:val="00F8643C"/>
    <w:rsid w:val="00F91030"/>
    <w:rsid w:val="00F91D1A"/>
    <w:rsid w:val="00F920F5"/>
    <w:rsid w:val="00F93C6E"/>
    <w:rsid w:val="00FB5036"/>
    <w:rsid w:val="00FB689A"/>
    <w:rsid w:val="00FC22F1"/>
    <w:rsid w:val="00FD4963"/>
    <w:rsid w:val="00FE73C4"/>
    <w:rsid w:val="016966E0"/>
    <w:rsid w:val="020D13EC"/>
    <w:rsid w:val="067E6B8A"/>
    <w:rsid w:val="06B24EEA"/>
    <w:rsid w:val="09910D5D"/>
    <w:rsid w:val="0A31529D"/>
    <w:rsid w:val="0B244EE6"/>
    <w:rsid w:val="0B5F5F36"/>
    <w:rsid w:val="0BDB6732"/>
    <w:rsid w:val="0D33112C"/>
    <w:rsid w:val="0E36119B"/>
    <w:rsid w:val="1048349C"/>
    <w:rsid w:val="130D494D"/>
    <w:rsid w:val="156E44B7"/>
    <w:rsid w:val="181528FE"/>
    <w:rsid w:val="1AB83DD9"/>
    <w:rsid w:val="1ABE13D7"/>
    <w:rsid w:val="1BDF56C5"/>
    <w:rsid w:val="1D8B00D7"/>
    <w:rsid w:val="1E3020E7"/>
    <w:rsid w:val="20367F48"/>
    <w:rsid w:val="2326666C"/>
    <w:rsid w:val="242E5B25"/>
    <w:rsid w:val="26B13D54"/>
    <w:rsid w:val="2D9F6795"/>
    <w:rsid w:val="30E7291A"/>
    <w:rsid w:val="316B2102"/>
    <w:rsid w:val="32DF00D4"/>
    <w:rsid w:val="3326209C"/>
    <w:rsid w:val="359A09E1"/>
    <w:rsid w:val="37AA43EB"/>
    <w:rsid w:val="37C83FC5"/>
    <w:rsid w:val="38A058F5"/>
    <w:rsid w:val="3A095036"/>
    <w:rsid w:val="3A746A74"/>
    <w:rsid w:val="3AD4686F"/>
    <w:rsid w:val="3B1B0074"/>
    <w:rsid w:val="3E176079"/>
    <w:rsid w:val="3E266732"/>
    <w:rsid w:val="433C58A7"/>
    <w:rsid w:val="4340423A"/>
    <w:rsid w:val="438B0B3E"/>
    <w:rsid w:val="446E7F26"/>
    <w:rsid w:val="46A114F1"/>
    <w:rsid w:val="478306EB"/>
    <w:rsid w:val="4948030C"/>
    <w:rsid w:val="4AF75BBC"/>
    <w:rsid w:val="4D54552E"/>
    <w:rsid w:val="4DB35CA5"/>
    <w:rsid w:val="4FD6084E"/>
    <w:rsid w:val="50245447"/>
    <w:rsid w:val="50873E06"/>
    <w:rsid w:val="526F0044"/>
    <w:rsid w:val="531D6EF7"/>
    <w:rsid w:val="55E73B4F"/>
    <w:rsid w:val="56383A47"/>
    <w:rsid w:val="5A835ACF"/>
    <w:rsid w:val="5CC32C1A"/>
    <w:rsid w:val="60782898"/>
    <w:rsid w:val="65816374"/>
    <w:rsid w:val="65F86AF9"/>
    <w:rsid w:val="661A3ECA"/>
    <w:rsid w:val="6A4E2AAB"/>
    <w:rsid w:val="6B0426D3"/>
    <w:rsid w:val="6C164638"/>
    <w:rsid w:val="6C841F7F"/>
    <w:rsid w:val="6D963BB7"/>
    <w:rsid w:val="6EB97D0C"/>
    <w:rsid w:val="6ED8313C"/>
    <w:rsid w:val="6FC65D04"/>
    <w:rsid w:val="704E54EB"/>
    <w:rsid w:val="73380680"/>
    <w:rsid w:val="73734210"/>
    <w:rsid w:val="74327CB2"/>
    <w:rsid w:val="7AB6189B"/>
    <w:rsid w:val="7B713E2D"/>
    <w:rsid w:val="7B8D6197"/>
    <w:rsid w:val="7BC751B3"/>
    <w:rsid w:val="7BE63426"/>
    <w:rsid w:val="7D090A3D"/>
    <w:rsid w:val="7EB73AB3"/>
    <w:rsid w:val="7F3B2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4F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564F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FC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9E1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qFormat/>
    <w:rsid w:val="00564FC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564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rsid w:val="00564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564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564FC9"/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564FC9"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564FC9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64FC9"/>
    <w:pPr>
      <w:ind w:firstLineChars="200" w:firstLine="420"/>
    </w:pPr>
  </w:style>
  <w:style w:type="character" w:customStyle="1" w:styleId="2Char">
    <w:name w:val="标题 2 Char"/>
    <w:link w:val="2"/>
    <w:qFormat/>
    <w:rsid w:val="00564FC9"/>
    <w:rPr>
      <w:rFonts w:ascii="Arial" w:eastAsia="黑体" w:hAnsi="Arial"/>
      <w:b/>
      <w:sz w:val="32"/>
    </w:rPr>
  </w:style>
  <w:style w:type="paragraph" w:customStyle="1" w:styleId="20">
    <w:name w:val="列出段落2"/>
    <w:basedOn w:val="a"/>
    <w:uiPriority w:val="99"/>
    <w:qFormat/>
    <w:rsid w:val="00564FC9"/>
    <w:pPr>
      <w:ind w:firstLineChars="200" w:firstLine="420"/>
    </w:pPr>
  </w:style>
  <w:style w:type="paragraph" w:styleId="a7">
    <w:name w:val="List Paragraph"/>
    <w:basedOn w:val="a"/>
    <w:uiPriority w:val="34"/>
    <w:qFormat/>
    <w:rsid w:val="00723D99"/>
    <w:pPr>
      <w:ind w:firstLineChars="200" w:firstLine="420"/>
    </w:pPr>
  </w:style>
  <w:style w:type="character" w:customStyle="1" w:styleId="3Char">
    <w:name w:val="标题 3 Char"/>
    <w:basedOn w:val="a0"/>
    <w:link w:val="3"/>
    <w:rsid w:val="009E14FF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a8">
    <w:name w:val="无间隔字符"/>
    <w:link w:val="11"/>
    <w:rsid w:val="009E14FF"/>
    <w:rPr>
      <w:rFonts w:ascii="Calibri" w:hAnsi="Calibri"/>
      <w:sz w:val="22"/>
      <w:szCs w:val="22"/>
    </w:rPr>
  </w:style>
  <w:style w:type="character" w:styleId="a9">
    <w:name w:val="Hyperlink"/>
    <w:rsid w:val="009E14FF"/>
    <w:rPr>
      <w:color w:val="0000FF"/>
      <w:u w:val="single"/>
    </w:rPr>
  </w:style>
  <w:style w:type="character" w:styleId="aa">
    <w:name w:val="page number"/>
    <w:basedOn w:val="a0"/>
    <w:rsid w:val="009E14FF"/>
  </w:style>
  <w:style w:type="character" w:styleId="ab">
    <w:name w:val="Strong"/>
    <w:qFormat/>
    <w:rsid w:val="009E14FF"/>
    <w:rPr>
      <w:b/>
      <w:bCs/>
    </w:rPr>
  </w:style>
  <w:style w:type="paragraph" w:customStyle="1" w:styleId="11">
    <w:name w:val="无间隔1"/>
    <w:link w:val="a8"/>
    <w:qFormat/>
    <w:rsid w:val="009E14FF"/>
    <w:rPr>
      <w:rFonts w:ascii="Calibri" w:hAnsi="Calibri"/>
      <w:sz w:val="22"/>
      <w:szCs w:val="22"/>
    </w:rPr>
  </w:style>
  <w:style w:type="paragraph" w:styleId="21">
    <w:name w:val="toc 2"/>
    <w:next w:val="a"/>
    <w:rsid w:val="009E14FF"/>
    <w:pPr>
      <w:ind w:left="210"/>
    </w:pPr>
    <w:rPr>
      <w:rFonts w:ascii="Times New Roman" w:eastAsia="宋体" w:hAnsi="Times New Roman" w:cs="Times New Roman"/>
      <w:smallCaps/>
    </w:rPr>
  </w:style>
  <w:style w:type="paragraph" w:styleId="4">
    <w:name w:val="toc 4"/>
    <w:next w:val="a"/>
    <w:rsid w:val="009E14FF"/>
    <w:pPr>
      <w:ind w:left="630"/>
    </w:pPr>
    <w:rPr>
      <w:rFonts w:ascii="Times New Roman" w:eastAsia="宋体" w:hAnsi="Times New Roman" w:cs="Times New Roman"/>
      <w:sz w:val="18"/>
      <w:szCs w:val="18"/>
    </w:rPr>
  </w:style>
  <w:style w:type="paragraph" w:styleId="9">
    <w:name w:val="toc 9"/>
    <w:next w:val="a"/>
    <w:rsid w:val="009E14FF"/>
    <w:pPr>
      <w:ind w:left="1680"/>
    </w:pPr>
    <w:rPr>
      <w:rFonts w:ascii="Times New Roman" w:eastAsia="宋体" w:hAnsi="Times New Roman" w:cs="Times New Roman"/>
      <w:sz w:val="18"/>
      <w:szCs w:val="18"/>
    </w:rPr>
  </w:style>
  <w:style w:type="paragraph" w:styleId="5">
    <w:name w:val="toc 5"/>
    <w:next w:val="a"/>
    <w:rsid w:val="009E14FF"/>
    <w:pPr>
      <w:ind w:left="840"/>
    </w:pPr>
    <w:rPr>
      <w:rFonts w:ascii="Times New Roman" w:eastAsia="宋体" w:hAnsi="Times New Roman" w:cs="Times New Roman"/>
      <w:sz w:val="18"/>
      <w:szCs w:val="18"/>
    </w:rPr>
  </w:style>
  <w:style w:type="paragraph" w:styleId="6">
    <w:name w:val="toc 6"/>
    <w:next w:val="a"/>
    <w:rsid w:val="009E14FF"/>
    <w:pPr>
      <w:ind w:left="1050"/>
    </w:pPr>
    <w:rPr>
      <w:rFonts w:ascii="Times New Roman" w:eastAsia="宋体" w:hAnsi="Times New Roman" w:cs="Times New Roman"/>
      <w:sz w:val="18"/>
      <w:szCs w:val="18"/>
    </w:rPr>
  </w:style>
  <w:style w:type="paragraph" w:styleId="12">
    <w:name w:val="toc 1"/>
    <w:next w:val="a"/>
    <w:rsid w:val="009E14FF"/>
    <w:pPr>
      <w:spacing w:beforeLines="38" w:afterLines="38"/>
    </w:pPr>
    <w:rPr>
      <w:rFonts w:ascii="Times New Roman" w:eastAsia="宋体" w:hAnsi="Times New Roman" w:cs="Times New Roman"/>
      <w:b/>
      <w:bCs/>
    </w:rPr>
  </w:style>
  <w:style w:type="paragraph" w:styleId="30">
    <w:name w:val="toc 3"/>
    <w:next w:val="a"/>
    <w:rsid w:val="009E14FF"/>
    <w:pPr>
      <w:ind w:left="420"/>
    </w:pPr>
    <w:rPr>
      <w:rFonts w:ascii="Times New Roman" w:eastAsia="宋体" w:hAnsi="Times New Roman" w:cs="Times New Roman"/>
      <w:i/>
      <w:iCs/>
    </w:rPr>
  </w:style>
  <w:style w:type="paragraph" w:styleId="8">
    <w:name w:val="toc 8"/>
    <w:next w:val="a"/>
    <w:rsid w:val="009E14FF"/>
    <w:pPr>
      <w:ind w:left="1470"/>
    </w:pPr>
    <w:rPr>
      <w:rFonts w:ascii="Times New Roman" w:eastAsia="宋体" w:hAnsi="Times New Roman" w:cs="Times New Roman"/>
      <w:sz w:val="18"/>
      <w:szCs w:val="18"/>
    </w:rPr>
  </w:style>
  <w:style w:type="paragraph" w:styleId="7">
    <w:name w:val="toc 7"/>
    <w:next w:val="a"/>
    <w:rsid w:val="009E14FF"/>
    <w:pPr>
      <w:ind w:left="1260"/>
    </w:pPr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普通(网站)1"/>
    <w:basedOn w:val="a"/>
    <w:rsid w:val="009E1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Normal (Web)"/>
    <w:basedOn w:val="a"/>
    <w:uiPriority w:val="99"/>
    <w:unhideWhenUsed/>
    <w:rsid w:val="009E1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Date"/>
    <w:basedOn w:val="a"/>
    <w:next w:val="a"/>
    <w:link w:val="Char2"/>
    <w:rsid w:val="009E14FF"/>
    <w:pPr>
      <w:ind w:leftChars="2500" w:left="100"/>
    </w:pPr>
  </w:style>
  <w:style w:type="character" w:customStyle="1" w:styleId="Char2">
    <w:name w:val="日期 Char"/>
    <w:basedOn w:val="a0"/>
    <w:link w:val="ad"/>
    <w:rsid w:val="009E14F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433;&#21338;&#24605;&#36719;&#23454;&#35757;\&#21150;&#20844;&#25991;&#20214;\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0F451F-1145-40AC-8568-7E139861A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1</TotalTime>
  <Pages>3</Pages>
  <Words>57</Words>
  <Characters>331</Characters>
  <Application>Microsoft Office Word</Application>
  <DocSecurity>0</DocSecurity>
  <Lines>2</Lines>
  <Paragraphs>1</Paragraphs>
  <ScaleCrop>false</ScaleCrop>
  <Company>Users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LBDZ</dc:creator>
  <cp:lastModifiedBy>Windows 用户</cp:lastModifiedBy>
  <cp:revision>3</cp:revision>
  <dcterms:created xsi:type="dcterms:W3CDTF">2017-10-04T13:52:00Z</dcterms:created>
  <dcterms:modified xsi:type="dcterms:W3CDTF">2017-10-04T13:53:00Z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